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7E" w:rsidRDefault="00033338">
      <w:r>
        <w:t>Random File CH</w:t>
      </w:r>
      <w:bookmarkStart w:id="0" w:name="_GoBack"/>
      <w:bookmarkEnd w:id="0"/>
    </w:p>
    <w:sectPr w:rsidR="00F7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9B"/>
    <w:rsid w:val="00033338"/>
    <w:rsid w:val="009A4F9B"/>
    <w:rsid w:val="00F7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FDAC"/>
  <w15:chartTrackingRefBased/>
  <w15:docId w15:val="{4FADE3B0-9CD9-4632-A761-A9C83958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C97A7EE3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J Haukap</dc:creator>
  <cp:keywords/>
  <dc:description/>
  <cp:lastModifiedBy>Chandler J Haukap</cp:lastModifiedBy>
  <cp:revision>2</cp:revision>
  <dcterms:created xsi:type="dcterms:W3CDTF">2017-09-11T23:26:00Z</dcterms:created>
  <dcterms:modified xsi:type="dcterms:W3CDTF">2017-09-11T23:26:00Z</dcterms:modified>
</cp:coreProperties>
</file>